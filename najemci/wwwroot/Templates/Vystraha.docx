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46E6" w14:textId="77777777" w:rsidR="00C95765" w:rsidRDefault="00C95765" w:rsidP="00C95765">
      <w:pPr>
        <w:pStyle w:val="ZkladntextIMP"/>
        <w:spacing w:line="228" w:lineRule="auto"/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Pan</w:t>
      </w:r>
    </w:p>
    <w:p w14:paraId="5AC6BC05" w14:textId="32A50CEA" w:rsidR="00C95765" w:rsidRDefault="00C95765" w:rsidP="00C95765">
      <w:pPr>
        <w:pStyle w:val="ZkladntextIMP"/>
        <w:spacing w:line="228" w:lineRule="auto"/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6E95">
        <w:t>[JMENO]</w:t>
      </w:r>
      <w:r>
        <w:tab/>
      </w:r>
      <w:r>
        <w:tab/>
      </w:r>
      <w:r>
        <w:tab/>
      </w:r>
      <w:r w:rsidR="00936E9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4FC0">
        <w:tab/>
      </w:r>
      <w:r w:rsidR="00936E95">
        <w:t>[ADRESA]</w:t>
      </w:r>
    </w:p>
    <w:p w14:paraId="1527FD30" w14:textId="77777777" w:rsidR="00C95765" w:rsidRDefault="00C95765" w:rsidP="00C95765">
      <w:pPr>
        <w:pStyle w:val="ZkladntextIMP"/>
        <w:spacing w:line="228" w:lineRule="auto"/>
        <w:ind w:firstLine="708"/>
        <w:jc w:val="both"/>
      </w:pPr>
    </w:p>
    <w:p w14:paraId="3A28C718" w14:textId="77777777" w:rsidR="00C95765" w:rsidRDefault="00C95765" w:rsidP="00C95765">
      <w:pPr>
        <w:pStyle w:val="ZkladntextIMP"/>
        <w:spacing w:line="228" w:lineRule="auto"/>
        <w:ind w:firstLine="708"/>
        <w:jc w:val="both"/>
      </w:pPr>
    </w:p>
    <w:p w14:paraId="496AC773" w14:textId="1AEDBC1B" w:rsidR="00C95765" w:rsidRDefault="00C95765" w:rsidP="00C95765">
      <w:pPr>
        <w:pStyle w:val="ZkladntextIMP"/>
        <w:spacing w:line="228" w:lineRule="auto"/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 Praze dne </w:t>
      </w:r>
      <w:r w:rsidR="00936E95">
        <w:t>[DATUM]</w:t>
      </w:r>
    </w:p>
    <w:p w14:paraId="2072578D" w14:textId="77777777" w:rsidR="00C95765" w:rsidRDefault="00C95765" w:rsidP="00C95765">
      <w:pPr>
        <w:pStyle w:val="ZkladntextIMP"/>
        <w:spacing w:line="228" w:lineRule="auto"/>
        <w:ind w:firstLine="708"/>
        <w:jc w:val="both"/>
      </w:pPr>
    </w:p>
    <w:p w14:paraId="5D958EB8" w14:textId="77777777" w:rsidR="00DC6E5F" w:rsidRDefault="00DC6E5F" w:rsidP="00C95765">
      <w:pPr>
        <w:pStyle w:val="ZkladntextIMP"/>
        <w:spacing w:line="228" w:lineRule="auto"/>
        <w:jc w:val="both"/>
      </w:pPr>
    </w:p>
    <w:p w14:paraId="4D910228" w14:textId="77777777" w:rsidR="00C95765" w:rsidRDefault="00C95765" w:rsidP="00C95765">
      <w:pPr>
        <w:pStyle w:val="ZkladntextIMP"/>
        <w:spacing w:line="228" w:lineRule="auto"/>
        <w:jc w:val="both"/>
      </w:pPr>
      <w:r>
        <w:t xml:space="preserve">Věc: </w:t>
      </w:r>
      <w:r>
        <w:tab/>
      </w:r>
      <w:r>
        <w:rPr>
          <w:b/>
          <w:i/>
        </w:rPr>
        <w:t>- upozornění na porušení povinností nájemce bytu dle § 2291 odst. 3 NOZ</w:t>
      </w:r>
    </w:p>
    <w:p w14:paraId="4F0CA627" w14:textId="77777777" w:rsidR="00C95765" w:rsidRDefault="00C95765" w:rsidP="00C95765">
      <w:pPr>
        <w:jc w:val="both"/>
        <w:rPr>
          <w:b/>
          <w:i/>
        </w:rPr>
      </w:pPr>
      <w:r>
        <w:rPr>
          <w:b/>
          <w:i/>
        </w:rPr>
        <w:tab/>
        <w:t>- předžalobní upomínka</w:t>
      </w:r>
    </w:p>
    <w:p w14:paraId="334EF60B" w14:textId="77777777" w:rsidR="00C95765" w:rsidRDefault="00C95765" w:rsidP="00C95765">
      <w:pPr>
        <w:jc w:val="both"/>
        <w:rPr>
          <w:b/>
          <w:i/>
        </w:rPr>
      </w:pPr>
      <w:r>
        <w:rPr>
          <w:b/>
          <w:i/>
        </w:rPr>
        <w:tab/>
      </w:r>
    </w:p>
    <w:p w14:paraId="32C604FD" w14:textId="77777777" w:rsidR="0014794E" w:rsidRDefault="0014794E" w:rsidP="00C95765">
      <w:pPr>
        <w:pStyle w:val="ZkladntextIMP"/>
        <w:spacing w:line="228" w:lineRule="auto"/>
        <w:jc w:val="both"/>
        <w:rPr>
          <w:b/>
          <w:i/>
        </w:rPr>
      </w:pPr>
    </w:p>
    <w:p w14:paraId="7855AEEB" w14:textId="7125B584" w:rsidR="00E44FC0" w:rsidRDefault="00E44FC0" w:rsidP="00936E95">
      <w:pPr>
        <w:jc w:val="both"/>
        <w:rPr>
          <w:color w:val="000000"/>
          <w:szCs w:val="24"/>
        </w:rPr>
      </w:pPr>
      <w:r w:rsidRPr="00E44FC0">
        <w:rPr>
          <w:color w:val="000000"/>
          <w:szCs w:val="24"/>
        </w:rPr>
        <w:t xml:space="preserve">užíváte byt č. </w:t>
      </w:r>
      <w:r w:rsidR="00936E95">
        <w:rPr>
          <w:color w:val="000000"/>
          <w:szCs w:val="24"/>
        </w:rPr>
        <w:t>[CISLOBYTU]</w:t>
      </w:r>
      <w:r w:rsidRPr="00E44FC0">
        <w:rPr>
          <w:color w:val="000000"/>
          <w:szCs w:val="24"/>
        </w:rPr>
        <w:t xml:space="preserve"> na </w:t>
      </w:r>
      <w:r w:rsidR="00936E95">
        <w:rPr>
          <w:color w:val="000000"/>
          <w:szCs w:val="24"/>
        </w:rPr>
        <w:t>[PATRO]</w:t>
      </w:r>
      <w:r w:rsidRPr="00E44FC0">
        <w:rPr>
          <w:color w:val="000000"/>
          <w:szCs w:val="24"/>
        </w:rPr>
        <w:t xml:space="preserve"> našeho domu na adrese </w:t>
      </w:r>
      <w:r w:rsidR="00936E95">
        <w:rPr>
          <w:color w:val="000000"/>
          <w:szCs w:val="24"/>
        </w:rPr>
        <w:t>[ADRESA]</w:t>
      </w:r>
      <w:r w:rsidRPr="00E44FC0">
        <w:rPr>
          <w:color w:val="000000"/>
          <w:szCs w:val="24"/>
        </w:rPr>
        <w:t xml:space="preserve"> na základě nájemní smlouvy ze dne </w:t>
      </w:r>
      <w:r w:rsidR="00936E95">
        <w:rPr>
          <w:color w:val="000000"/>
          <w:szCs w:val="24"/>
        </w:rPr>
        <w:t>[NAJEMOD].</w:t>
      </w:r>
    </w:p>
    <w:p w14:paraId="0BC2370A" w14:textId="77777777" w:rsidR="00936E95" w:rsidRPr="00E44FC0" w:rsidRDefault="00936E95" w:rsidP="00936E95">
      <w:pPr>
        <w:jc w:val="both"/>
        <w:rPr>
          <w:szCs w:val="24"/>
        </w:rPr>
      </w:pPr>
    </w:p>
    <w:p w14:paraId="0A2462B6" w14:textId="6387818D" w:rsidR="00E44FC0" w:rsidRPr="00E44FC0" w:rsidRDefault="00E44FC0" w:rsidP="00E44FC0">
      <w:pPr>
        <w:jc w:val="both"/>
        <w:rPr>
          <w:szCs w:val="24"/>
        </w:rPr>
      </w:pPr>
      <w:r w:rsidRPr="00E44FC0">
        <w:rPr>
          <w:color w:val="000000"/>
          <w:szCs w:val="24"/>
        </w:rPr>
        <w:tab/>
        <w:t xml:space="preserve">Měsíční platba sjednaná ve smlouvě činí celkem </w:t>
      </w:r>
      <w:r w:rsidR="00936E95">
        <w:rPr>
          <w:color w:val="000000"/>
          <w:szCs w:val="24"/>
        </w:rPr>
        <w:t>[NAJEMSLUZBY]</w:t>
      </w:r>
      <w:r w:rsidRPr="00E44FC0">
        <w:rPr>
          <w:color w:val="000000"/>
          <w:szCs w:val="24"/>
        </w:rPr>
        <w:t xml:space="preserve"> Kč a splatnost je do každého 15. dne měsíce, za který je nájem hrazen.</w:t>
      </w:r>
    </w:p>
    <w:p w14:paraId="30EBA4FA" w14:textId="77777777" w:rsidR="00E44FC0" w:rsidRPr="00E44FC0" w:rsidRDefault="00E44FC0" w:rsidP="00E44FC0">
      <w:pPr>
        <w:rPr>
          <w:szCs w:val="24"/>
        </w:rPr>
      </w:pPr>
    </w:p>
    <w:p w14:paraId="5B24E1E3" w14:textId="1E9CE6E4" w:rsidR="00E44FC0" w:rsidRPr="00E44FC0" w:rsidRDefault="00E44FC0" w:rsidP="00E44FC0">
      <w:pPr>
        <w:jc w:val="both"/>
        <w:rPr>
          <w:szCs w:val="24"/>
        </w:rPr>
      </w:pPr>
      <w:r w:rsidRPr="00E44FC0">
        <w:rPr>
          <w:color w:val="000000"/>
          <w:szCs w:val="24"/>
        </w:rPr>
        <w:tab/>
        <w:t>I přes mnohé upomínky správce je evidován dluh na platbách souvisejících s užíváním bytu</w:t>
      </w:r>
      <w:r w:rsidRPr="00E44FC0">
        <w:rPr>
          <w:b/>
          <w:bCs/>
          <w:i/>
          <w:iCs/>
          <w:color w:val="000000"/>
          <w:szCs w:val="24"/>
        </w:rPr>
        <w:t xml:space="preserve">. Dlužná jistina tak činí </w:t>
      </w:r>
      <w:r w:rsidR="00D07E46" w:rsidRPr="001973BB">
        <w:rPr>
          <w:b/>
          <w:bCs/>
          <w:i/>
          <w:iCs/>
          <w:color w:val="000000"/>
          <w:szCs w:val="24"/>
          <w:highlight w:val="yellow"/>
        </w:rPr>
        <w:t>______</w:t>
      </w:r>
      <w:proofErr w:type="gramStart"/>
      <w:r w:rsidR="00D07E46" w:rsidRPr="001973BB">
        <w:rPr>
          <w:b/>
          <w:bCs/>
          <w:i/>
          <w:iCs/>
          <w:color w:val="000000"/>
          <w:szCs w:val="24"/>
          <w:highlight w:val="yellow"/>
        </w:rPr>
        <w:t>_</w:t>
      </w:r>
      <w:r w:rsidRPr="001973BB">
        <w:rPr>
          <w:b/>
          <w:bCs/>
          <w:i/>
          <w:iCs/>
          <w:color w:val="000000"/>
          <w:szCs w:val="24"/>
          <w:highlight w:val="yellow"/>
        </w:rPr>
        <w:t>,-</w:t>
      </w:r>
      <w:proofErr w:type="gramEnd"/>
      <w:r w:rsidRPr="001973BB">
        <w:rPr>
          <w:b/>
          <w:bCs/>
          <w:i/>
          <w:iCs/>
          <w:color w:val="000000"/>
          <w:szCs w:val="24"/>
          <w:highlight w:val="yellow"/>
        </w:rPr>
        <w:t xml:space="preserve"> Kč</w:t>
      </w:r>
      <w:r w:rsidRPr="00E44FC0">
        <w:rPr>
          <w:b/>
          <w:bCs/>
          <w:i/>
          <w:iCs/>
          <w:color w:val="000000"/>
          <w:szCs w:val="24"/>
        </w:rPr>
        <w:t xml:space="preserve"> a narůstá každý den o příslušenství.</w:t>
      </w:r>
      <w:r w:rsidRPr="00E44FC0">
        <w:rPr>
          <w:color w:val="000000"/>
          <w:szCs w:val="24"/>
        </w:rPr>
        <w:t> </w:t>
      </w:r>
    </w:p>
    <w:p w14:paraId="30FA9DDA" w14:textId="77777777" w:rsidR="00E44FC0" w:rsidRPr="00E44FC0" w:rsidRDefault="00E44FC0" w:rsidP="00E44FC0">
      <w:pPr>
        <w:rPr>
          <w:szCs w:val="24"/>
        </w:rPr>
      </w:pPr>
    </w:p>
    <w:p w14:paraId="19868C9D" w14:textId="77777777" w:rsidR="00E44FC0" w:rsidRPr="00E44FC0" w:rsidRDefault="00E44FC0" w:rsidP="00E44FC0">
      <w:pPr>
        <w:jc w:val="both"/>
        <w:rPr>
          <w:szCs w:val="24"/>
        </w:rPr>
      </w:pPr>
      <w:r w:rsidRPr="00E44FC0">
        <w:rPr>
          <w:color w:val="000000"/>
          <w:szCs w:val="24"/>
        </w:rPr>
        <w:tab/>
        <w:t>Ve Vašem, shora popsaném chování je možno spatřovat porušení Vašich povinností vyplývajících z nájemní smlouvy a Občanského zákoníku, neboť je evidován dluh na platbách souvisejících s užíváním předmětného bytu ve výši trojnásobku sjednaného plnění viz. § 2291 odst. 2 NOZ. </w:t>
      </w:r>
    </w:p>
    <w:p w14:paraId="59CD2366" w14:textId="77777777" w:rsidR="00E44FC0" w:rsidRPr="00E44FC0" w:rsidRDefault="00E44FC0" w:rsidP="00E44FC0">
      <w:pPr>
        <w:rPr>
          <w:szCs w:val="24"/>
        </w:rPr>
      </w:pPr>
    </w:p>
    <w:p w14:paraId="2DD3DB05" w14:textId="35FB7131" w:rsidR="00E44FC0" w:rsidRPr="00E44FC0" w:rsidRDefault="00E44FC0" w:rsidP="00E44FC0">
      <w:pPr>
        <w:spacing w:before="280" w:after="280"/>
        <w:jc w:val="both"/>
        <w:rPr>
          <w:szCs w:val="24"/>
        </w:rPr>
      </w:pPr>
      <w:r w:rsidRPr="00E44FC0">
        <w:rPr>
          <w:color w:val="000000"/>
          <w:szCs w:val="24"/>
        </w:rPr>
        <w:tab/>
        <w:t xml:space="preserve">S odkazem na </w:t>
      </w:r>
      <w:proofErr w:type="spellStart"/>
      <w:r w:rsidRPr="00E44FC0">
        <w:rPr>
          <w:color w:val="000000"/>
          <w:szCs w:val="24"/>
        </w:rPr>
        <w:t>ust</w:t>
      </w:r>
      <w:proofErr w:type="spellEnd"/>
      <w:r w:rsidRPr="00E44FC0">
        <w:rPr>
          <w:color w:val="000000"/>
          <w:szCs w:val="24"/>
        </w:rPr>
        <w:t xml:space="preserve">. § 2291 odst. 3 OZ Vás žádáme o odstranění tohoto protiprávního stavu a úhrady Vašeho shora uvedeného dluhu na účet </w:t>
      </w:r>
      <w:r w:rsidR="00936E95">
        <w:rPr>
          <w:color w:val="000000"/>
          <w:szCs w:val="24"/>
        </w:rPr>
        <w:t>[KONTO]</w:t>
      </w:r>
      <w:r w:rsidRPr="00E44FC0">
        <w:rPr>
          <w:color w:val="000000"/>
          <w:szCs w:val="24"/>
        </w:rPr>
        <w:t xml:space="preserve">, a to ve lhůtě </w:t>
      </w:r>
      <w:r w:rsidRPr="00E44FC0">
        <w:rPr>
          <w:b/>
          <w:bCs/>
          <w:i/>
          <w:iCs/>
          <w:color w:val="000000"/>
          <w:szCs w:val="24"/>
        </w:rPr>
        <w:t>7 dnů</w:t>
      </w:r>
      <w:r w:rsidRPr="00E44FC0">
        <w:rPr>
          <w:color w:val="000000"/>
          <w:szCs w:val="24"/>
        </w:rPr>
        <w:t>, v</w:t>
      </w:r>
      <w:r w:rsidR="007B48BD">
        <w:rPr>
          <w:color w:val="000000"/>
          <w:szCs w:val="24"/>
        </w:rPr>
        <w:t> </w:t>
      </w:r>
      <w:r w:rsidRPr="00E44FC0">
        <w:rPr>
          <w:color w:val="000000"/>
          <w:szCs w:val="24"/>
        </w:rPr>
        <w:t xml:space="preserve">opačném případě budeme nuceni činit další právní kroky související s Vaším porušením povinností, tedy zahájit kroky potřebné k vymáhání dlužné částky a též přistoupit </w:t>
      </w:r>
      <w:r w:rsidRPr="00E44FC0">
        <w:rPr>
          <w:b/>
          <w:bCs/>
          <w:i/>
          <w:iCs/>
          <w:color w:val="000000"/>
          <w:szCs w:val="24"/>
        </w:rPr>
        <w:t xml:space="preserve">k ukončení nájemního vztahu dle § 2291 </w:t>
      </w:r>
      <w:proofErr w:type="spellStart"/>
      <w:r w:rsidRPr="00E44FC0">
        <w:rPr>
          <w:b/>
          <w:bCs/>
          <w:i/>
          <w:iCs/>
          <w:color w:val="000000"/>
          <w:szCs w:val="24"/>
        </w:rPr>
        <w:t>zák.č</w:t>
      </w:r>
      <w:proofErr w:type="spellEnd"/>
      <w:r w:rsidRPr="00E44FC0">
        <w:rPr>
          <w:b/>
          <w:bCs/>
          <w:i/>
          <w:iCs/>
          <w:color w:val="000000"/>
          <w:szCs w:val="24"/>
        </w:rPr>
        <w:t>. 89/2012 Sb.</w:t>
      </w:r>
      <w:r w:rsidRPr="00E44FC0">
        <w:rPr>
          <w:color w:val="000000"/>
          <w:szCs w:val="24"/>
        </w:rPr>
        <w:t> </w:t>
      </w:r>
    </w:p>
    <w:p w14:paraId="338615ED" w14:textId="77777777" w:rsidR="00E44FC0" w:rsidRPr="00E44FC0" w:rsidRDefault="00E44FC0" w:rsidP="00E44FC0">
      <w:pPr>
        <w:spacing w:after="240"/>
        <w:rPr>
          <w:szCs w:val="24"/>
        </w:rPr>
      </w:pPr>
      <w:r w:rsidRPr="00E44FC0">
        <w:rPr>
          <w:szCs w:val="24"/>
        </w:rPr>
        <w:br/>
      </w:r>
    </w:p>
    <w:p w14:paraId="42C3181D" w14:textId="5832D6F7" w:rsidR="00E44FC0" w:rsidRPr="00E44FC0" w:rsidRDefault="007B48BD" w:rsidP="007B48BD">
      <w:pPr>
        <w:tabs>
          <w:tab w:val="left" w:pos="6237"/>
        </w:tabs>
        <w:jc w:val="both"/>
        <w:rPr>
          <w:szCs w:val="24"/>
        </w:rPr>
      </w:pPr>
      <w:r>
        <w:rPr>
          <w:color w:val="000000"/>
          <w:szCs w:val="24"/>
        </w:rPr>
        <w:tab/>
      </w:r>
      <w:r w:rsidR="00E44FC0" w:rsidRPr="00E44FC0">
        <w:rPr>
          <w:color w:val="000000"/>
          <w:szCs w:val="24"/>
        </w:rPr>
        <w:t>S pozdravem</w:t>
      </w:r>
    </w:p>
    <w:p w14:paraId="5180F430" w14:textId="316DADEE" w:rsidR="00E44FC0" w:rsidRPr="00E44FC0" w:rsidRDefault="007B48BD" w:rsidP="007B48BD">
      <w:pPr>
        <w:tabs>
          <w:tab w:val="left" w:pos="6237"/>
        </w:tabs>
        <w:jc w:val="both"/>
        <w:rPr>
          <w:szCs w:val="24"/>
        </w:rPr>
      </w:pPr>
      <w:r>
        <w:rPr>
          <w:color w:val="000000"/>
          <w:szCs w:val="24"/>
        </w:rPr>
        <w:tab/>
      </w:r>
      <w:r w:rsidR="00E44FC0" w:rsidRPr="00E44FC0">
        <w:rPr>
          <w:color w:val="000000"/>
          <w:szCs w:val="24"/>
        </w:rPr>
        <w:t>Bradáčovi</w:t>
      </w:r>
    </w:p>
    <w:p w14:paraId="18EEB62E" w14:textId="745DBD5A" w:rsidR="007851D2" w:rsidRPr="006B1A86" w:rsidRDefault="007851D2" w:rsidP="007B48BD">
      <w:pPr>
        <w:pStyle w:val="ZkladntextIMP"/>
        <w:tabs>
          <w:tab w:val="left" w:pos="6237"/>
        </w:tabs>
        <w:spacing w:line="228" w:lineRule="auto"/>
        <w:ind w:firstLine="708"/>
        <w:jc w:val="both"/>
        <w:rPr>
          <w:sz w:val="22"/>
          <w:szCs w:val="22"/>
        </w:rPr>
      </w:pPr>
    </w:p>
    <w:sectPr w:rsidR="007851D2" w:rsidRPr="006B1A86">
      <w:footerReference w:type="default" r:id="rId6"/>
      <w:headerReference w:type="first" r:id="rId7"/>
      <w:pgSz w:w="11906" w:h="16838" w:code="9"/>
      <w:pgMar w:top="1644" w:right="1418" w:bottom="1418" w:left="1418" w:header="454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34567" w14:textId="77777777" w:rsidR="000366D6" w:rsidRDefault="000366D6">
      <w:r>
        <w:separator/>
      </w:r>
    </w:p>
  </w:endnote>
  <w:endnote w:type="continuationSeparator" w:id="0">
    <w:p w14:paraId="01849A68" w14:textId="77777777" w:rsidR="000366D6" w:rsidRDefault="0003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3D6" w14:textId="77777777" w:rsidR="0032328A" w:rsidRDefault="0032328A">
    <w:pPr>
      <w:pStyle w:val="Zpat"/>
      <w:jc w:val="center"/>
    </w:pPr>
    <w:r>
      <w:rPr>
        <w:rStyle w:val="slostrnky"/>
      </w:rPr>
      <w:t xml:space="preserve">Strana </w:t>
    </w:r>
    <w:r>
      <w:rPr>
        <w:rStyle w:val="slostrnky"/>
      </w:rPr>
      <w:fldChar w:fldCharType="begin"/>
    </w:r>
    <w:r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 w:rsidR="0014794E">
      <w:rPr>
        <w:rStyle w:val="slostrnky"/>
        <w:noProof/>
      </w:rPr>
      <w:t>2</w:t>
    </w:r>
    <w:r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27DDC" w14:textId="77777777" w:rsidR="000366D6" w:rsidRDefault="000366D6">
      <w:r>
        <w:separator/>
      </w:r>
    </w:p>
  </w:footnote>
  <w:footnote w:type="continuationSeparator" w:id="0">
    <w:p w14:paraId="5E3B326D" w14:textId="77777777" w:rsidR="000366D6" w:rsidRDefault="00036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06093" w14:textId="77777777" w:rsidR="0032328A" w:rsidRDefault="0032328A">
    <w:pPr>
      <w:pStyle w:val="Zhlav"/>
      <w:jc w:val="both"/>
      <w:rPr>
        <w:i/>
        <w:sz w:val="22"/>
        <w:u w:val="single"/>
      </w:rPr>
    </w:pPr>
    <w:r>
      <w:rPr>
        <w:i/>
        <w:sz w:val="22"/>
      </w:rPr>
      <w:t xml:space="preserve">     </w:t>
    </w:r>
    <w:r>
      <w:rPr>
        <w:i/>
        <w:sz w:val="22"/>
        <w:u w:val="single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710"/>
    <w:rsid w:val="00017D77"/>
    <w:rsid w:val="000249D9"/>
    <w:rsid w:val="000366D6"/>
    <w:rsid w:val="00045F47"/>
    <w:rsid w:val="00085FCB"/>
    <w:rsid w:val="000D470A"/>
    <w:rsid w:val="000F75CF"/>
    <w:rsid w:val="001211D6"/>
    <w:rsid w:val="0014794E"/>
    <w:rsid w:val="00182E46"/>
    <w:rsid w:val="001973BB"/>
    <w:rsid w:val="001A4037"/>
    <w:rsid w:val="001E01DF"/>
    <w:rsid w:val="001F165C"/>
    <w:rsid w:val="00217DAC"/>
    <w:rsid w:val="00245BD3"/>
    <w:rsid w:val="002D03A3"/>
    <w:rsid w:val="002D5466"/>
    <w:rsid w:val="0032328A"/>
    <w:rsid w:val="00340972"/>
    <w:rsid w:val="00355889"/>
    <w:rsid w:val="003762C6"/>
    <w:rsid w:val="00392382"/>
    <w:rsid w:val="003A6868"/>
    <w:rsid w:val="003B28DA"/>
    <w:rsid w:val="003B3F73"/>
    <w:rsid w:val="003B6317"/>
    <w:rsid w:val="003C09B9"/>
    <w:rsid w:val="003C505F"/>
    <w:rsid w:val="003E2749"/>
    <w:rsid w:val="003E65A4"/>
    <w:rsid w:val="004223D4"/>
    <w:rsid w:val="00430E84"/>
    <w:rsid w:val="00466570"/>
    <w:rsid w:val="0048124D"/>
    <w:rsid w:val="004B1C7E"/>
    <w:rsid w:val="004B4F08"/>
    <w:rsid w:val="004B6E3C"/>
    <w:rsid w:val="004E1A45"/>
    <w:rsid w:val="004F17ED"/>
    <w:rsid w:val="00546681"/>
    <w:rsid w:val="0059173E"/>
    <w:rsid w:val="005B05DE"/>
    <w:rsid w:val="005F4F31"/>
    <w:rsid w:val="006111E1"/>
    <w:rsid w:val="00634E5E"/>
    <w:rsid w:val="00684278"/>
    <w:rsid w:val="006A157C"/>
    <w:rsid w:val="006A2F12"/>
    <w:rsid w:val="006B1A86"/>
    <w:rsid w:val="006B3A57"/>
    <w:rsid w:val="006E79E2"/>
    <w:rsid w:val="00715102"/>
    <w:rsid w:val="00722DA5"/>
    <w:rsid w:val="00724C4D"/>
    <w:rsid w:val="00736C4A"/>
    <w:rsid w:val="00761E47"/>
    <w:rsid w:val="00765E68"/>
    <w:rsid w:val="00767E7F"/>
    <w:rsid w:val="007851D2"/>
    <w:rsid w:val="0079133B"/>
    <w:rsid w:val="007B40ED"/>
    <w:rsid w:val="007B48BD"/>
    <w:rsid w:val="007D7047"/>
    <w:rsid w:val="008112E1"/>
    <w:rsid w:val="00852859"/>
    <w:rsid w:val="00876BEC"/>
    <w:rsid w:val="008C78FD"/>
    <w:rsid w:val="008E2926"/>
    <w:rsid w:val="008F49BE"/>
    <w:rsid w:val="00914CEA"/>
    <w:rsid w:val="00936E95"/>
    <w:rsid w:val="009A7F7C"/>
    <w:rsid w:val="00A34DE5"/>
    <w:rsid w:val="00A73DB3"/>
    <w:rsid w:val="00AD4B8F"/>
    <w:rsid w:val="00AF24DA"/>
    <w:rsid w:val="00AF3B88"/>
    <w:rsid w:val="00AF60F9"/>
    <w:rsid w:val="00B10C23"/>
    <w:rsid w:val="00B63BB6"/>
    <w:rsid w:val="00BA4710"/>
    <w:rsid w:val="00BA58FA"/>
    <w:rsid w:val="00BB79DF"/>
    <w:rsid w:val="00BC2F36"/>
    <w:rsid w:val="00BD4F4F"/>
    <w:rsid w:val="00BF0841"/>
    <w:rsid w:val="00BF200D"/>
    <w:rsid w:val="00C13077"/>
    <w:rsid w:val="00C22745"/>
    <w:rsid w:val="00C673B0"/>
    <w:rsid w:val="00C95765"/>
    <w:rsid w:val="00CB1146"/>
    <w:rsid w:val="00CD473C"/>
    <w:rsid w:val="00CD7043"/>
    <w:rsid w:val="00D07E46"/>
    <w:rsid w:val="00D212C3"/>
    <w:rsid w:val="00DA5759"/>
    <w:rsid w:val="00DB0CFC"/>
    <w:rsid w:val="00DC218F"/>
    <w:rsid w:val="00DC6E5F"/>
    <w:rsid w:val="00DE1E74"/>
    <w:rsid w:val="00DE7A50"/>
    <w:rsid w:val="00E20CE3"/>
    <w:rsid w:val="00E21BF7"/>
    <w:rsid w:val="00E34A33"/>
    <w:rsid w:val="00E44FC0"/>
    <w:rsid w:val="00E47CB9"/>
    <w:rsid w:val="00E54F93"/>
    <w:rsid w:val="00ED2BFF"/>
    <w:rsid w:val="00EF3453"/>
    <w:rsid w:val="00F11721"/>
    <w:rsid w:val="00F15036"/>
    <w:rsid w:val="00F310FD"/>
    <w:rsid w:val="00F5585C"/>
    <w:rsid w:val="00F56195"/>
    <w:rsid w:val="00FB1261"/>
    <w:rsid w:val="00FB7DD8"/>
    <w:rsid w:val="00F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885D66"/>
  <w15:chartTrackingRefBased/>
  <w15:docId w15:val="{DC5D12BF-EFBC-4AA5-A901-9DC81AE0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212C3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Hypertextovodkaz">
    <w:name w:val="Hyperlink"/>
    <w:rPr>
      <w:color w:val="0000FF"/>
      <w:u w:val="single"/>
    </w:rPr>
  </w:style>
  <w:style w:type="character" w:styleId="slostrnky">
    <w:name w:val="page number"/>
    <w:basedOn w:val="Standardnpsmoodstavce"/>
  </w:style>
  <w:style w:type="character" w:styleId="Sledovanodkaz">
    <w:name w:val="FollowedHyperlink"/>
    <w:rPr>
      <w:color w:val="800080"/>
      <w:u w:val="single"/>
    </w:rPr>
  </w:style>
  <w:style w:type="paragraph" w:styleId="Zkladntext">
    <w:name w:val="Body Text"/>
    <w:basedOn w:val="Normln"/>
    <w:pPr>
      <w:jc w:val="both"/>
    </w:pPr>
    <w:rPr>
      <w:bCs/>
      <w:iCs/>
    </w:rPr>
  </w:style>
  <w:style w:type="paragraph" w:styleId="Zkladntextodsazen">
    <w:name w:val="Body Text Indent"/>
    <w:basedOn w:val="Normln"/>
    <w:pPr>
      <w:ind w:firstLine="708"/>
      <w:jc w:val="both"/>
    </w:pPr>
    <w:rPr>
      <w:bCs/>
      <w:iCs/>
    </w:rPr>
  </w:style>
  <w:style w:type="paragraph" w:customStyle="1" w:styleId="ZkladntextIMP">
    <w:name w:val="Základní text_IMP"/>
    <w:basedOn w:val="Normln"/>
    <w:pPr>
      <w:suppressAutoHyphens/>
      <w:overflowPunct w:val="0"/>
      <w:autoSpaceDE w:val="0"/>
      <w:autoSpaceDN w:val="0"/>
      <w:adjustRightInd w:val="0"/>
      <w:spacing w:line="276" w:lineRule="auto"/>
    </w:pPr>
  </w:style>
  <w:style w:type="paragraph" w:styleId="Textbubliny">
    <w:name w:val="Balloon Text"/>
    <w:basedOn w:val="Normln"/>
    <w:link w:val="TextbublinyChar"/>
    <w:rsid w:val="006A2F1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6A2F12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E44FC0"/>
    <w:pPr>
      <w:spacing w:before="100" w:beforeAutospacing="1" w:after="100" w:afterAutospacing="1"/>
    </w:pPr>
    <w:rPr>
      <w:szCs w:val="24"/>
    </w:rPr>
  </w:style>
  <w:style w:type="character" w:customStyle="1" w:styleId="apple-tab-span">
    <w:name w:val="apple-tab-span"/>
    <w:basedOn w:val="Standardnpsmoodstavce"/>
    <w:rsid w:val="00E44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ehm\Data%20aplikac&#237;\Microsoft\&#352;ablony\dophlav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dophlav</Template>
  <TotalTime>14</TotalTime>
  <Pages>1</Pages>
  <Words>187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Jan Bradáč</cp:lastModifiedBy>
  <cp:revision>6</cp:revision>
  <cp:lastPrinted>2019-06-12T07:24:00Z</cp:lastPrinted>
  <dcterms:created xsi:type="dcterms:W3CDTF">2023-02-06T14:34:00Z</dcterms:created>
  <dcterms:modified xsi:type="dcterms:W3CDTF">2024-10-16T15:52:00Z</dcterms:modified>
</cp:coreProperties>
</file>